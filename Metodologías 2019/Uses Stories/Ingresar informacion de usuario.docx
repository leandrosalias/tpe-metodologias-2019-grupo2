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5574B4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9B5D21">
      <w:pPr>
        <w:pStyle w:val="Ttulo"/>
        <w:jc w:val="right"/>
      </w:pPr>
      <w:proofErr w:type="spellStart"/>
      <w:r>
        <w:t>Ingresar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usuario</w:t>
      </w:r>
    </w:p>
    <w:p w:rsidR="007E1466" w:rsidRDefault="007E1466">
      <w:pPr>
        <w:pStyle w:val="Ttulo"/>
        <w:jc w:val="right"/>
      </w:pPr>
    </w:p>
    <w:p w:rsidR="007E1466" w:rsidRDefault="009B5D21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5574B4">
            <w:pPr>
              <w:pStyle w:val="Tabletext"/>
            </w:pPr>
            <w:r>
              <w:t>30/04/2019</w:t>
            </w:r>
          </w:p>
        </w:tc>
        <w:tc>
          <w:tcPr>
            <w:tcW w:w="1152" w:type="dxa"/>
          </w:tcPr>
          <w:p w:rsidR="007E1466" w:rsidRDefault="005574B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5574B4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document</w:t>
            </w:r>
          </w:p>
        </w:tc>
        <w:tc>
          <w:tcPr>
            <w:tcW w:w="2304" w:type="dxa"/>
          </w:tcPr>
          <w:p w:rsidR="005574B4" w:rsidRDefault="005574B4" w:rsidP="005574B4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5574B4" w:rsidRDefault="005574B4" w:rsidP="005574B4">
            <w:pPr>
              <w:pStyle w:val="Tabletext"/>
            </w:pPr>
            <w:r>
              <w:t>Romero, Julian</w:t>
            </w:r>
          </w:p>
          <w:p w:rsidR="005574B4" w:rsidRDefault="005574B4" w:rsidP="005574B4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5574B4" w:rsidRDefault="005574B4" w:rsidP="005574B4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5574B4" w:rsidRDefault="005574B4" w:rsidP="005574B4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5574B4" w:rsidP="005574B4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9B5D21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7E1466" w:rsidRDefault="009B5D2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1466" w:rsidRDefault="009B5D21">
            <w:pPr>
              <w:pStyle w:val="Tabletext"/>
            </w:pPr>
            <w:r>
              <w:t xml:space="preserve">Se </w:t>
            </w:r>
            <w:proofErr w:type="spellStart"/>
            <w:r>
              <w:t>agregaron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2304" w:type="dxa"/>
          </w:tcPr>
          <w:p w:rsidR="009B5D21" w:rsidRDefault="009B5D21" w:rsidP="009B5D21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9B5D21" w:rsidRDefault="009B5D21" w:rsidP="009B5D21">
            <w:pPr>
              <w:pStyle w:val="Tabletext"/>
            </w:pPr>
            <w:r>
              <w:t>Romero, Julian</w:t>
            </w:r>
          </w:p>
          <w:p w:rsidR="009B5D21" w:rsidRDefault="009B5D21" w:rsidP="009B5D21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9B5D21" w:rsidRDefault="009B5D21" w:rsidP="009B5D21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9B5D21" w:rsidRDefault="009B5D21" w:rsidP="009B5D21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9B5D21" w:rsidP="009B5D21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5574B4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5574B4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DD252F">
        <w:lastRenderedPageBreak/>
        <w:t>Ingresar</w:t>
      </w:r>
      <w:proofErr w:type="spellEnd"/>
      <w:r w:rsidR="00DD252F">
        <w:t xml:space="preserve"> </w:t>
      </w:r>
      <w:bookmarkEnd w:id="0"/>
      <w:bookmarkEnd w:id="1"/>
      <w:proofErr w:type="spellStart"/>
      <w:r w:rsidR="009B5D21">
        <w:t>información</w:t>
      </w:r>
      <w:proofErr w:type="spellEnd"/>
      <w:r w:rsidR="009B5D21">
        <w:t xml:space="preserve"> de usuario</w:t>
      </w:r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5574B4" w:rsidRDefault="009B5D21" w:rsidP="009B5D21">
      <w:pPr>
        <w:ind w:firstLine="720"/>
        <w:rPr>
          <w:rFonts w:eastAsia="Montserrat"/>
        </w:rPr>
      </w:pPr>
      <w:r>
        <w:rPr>
          <w:rFonts w:eastAsia="Montserrat"/>
        </w:rPr>
        <w:t xml:space="preserve">Como usuario </w:t>
      </w:r>
      <w:proofErr w:type="spellStart"/>
      <w:r>
        <w:rPr>
          <w:rFonts w:eastAsia="Montserrat"/>
        </w:rPr>
        <w:t>quiero</w:t>
      </w:r>
      <w:proofErr w:type="spellEnd"/>
      <w:r>
        <w:rPr>
          <w:rFonts w:eastAsia="Montserrat"/>
        </w:rPr>
        <w:t xml:space="preserve"> registrar </w:t>
      </w:r>
      <w:proofErr w:type="spellStart"/>
      <w:r>
        <w:rPr>
          <w:rFonts w:eastAsia="Montserrat"/>
        </w:rPr>
        <w:t>mis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datos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personales</w:t>
      </w:r>
      <w:proofErr w:type="spellEnd"/>
      <w:r>
        <w:rPr>
          <w:rFonts w:eastAsia="Montserrat"/>
        </w:rPr>
        <w:t xml:space="preserve"> para que el Sistema </w:t>
      </w:r>
      <w:proofErr w:type="spellStart"/>
      <w:r>
        <w:rPr>
          <w:rFonts w:eastAsia="Montserrat"/>
        </w:rPr>
        <w:t>genere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estadísticas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personalizadas</w:t>
      </w:r>
      <w:proofErr w:type="spellEnd"/>
      <w:r>
        <w:rPr>
          <w:rFonts w:eastAsia="Montserrat"/>
        </w:rPr>
        <w:t>.</w:t>
      </w:r>
    </w:p>
    <w:p w:rsidR="005574B4" w:rsidRPr="005574B4" w:rsidRDefault="005574B4" w:rsidP="005574B4">
      <w:pPr>
        <w:ind w:left="720"/>
      </w:pPr>
    </w:p>
    <w:p w:rsidR="007E1466" w:rsidRDefault="00D136D1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5574B4" w:rsidRDefault="009B5D21" w:rsidP="005574B4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el Sistema </w:t>
      </w:r>
      <w:proofErr w:type="spellStart"/>
      <w:r>
        <w:t>solicite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apellido</w:t>
      </w:r>
      <w:proofErr w:type="spellEnd"/>
      <w:r>
        <w:t xml:space="preserve">, </w:t>
      </w:r>
      <w:proofErr w:type="spellStart"/>
      <w:r>
        <w:t>domicilio</w:t>
      </w:r>
      <w:proofErr w:type="spellEnd"/>
      <w:r>
        <w:t>, barrio, e-mail</w:t>
      </w:r>
    </w:p>
    <w:p w:rsidR="009B5D21" w:rsidRPr="005574B4" w:rsidRDefault="009B5D21" w:rsidP="005574B4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apellido</w:t>
      </w:r>
      <w:proofErr w:type="spellEnd"/>
      <w:r>
        <w:t xml:space="preserve"> y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obligatorios</w:t>
      </w:r>
      <w:bookmarkStart w:id="9" w:name="_GoBack"/>
      <w:bookmarkEnd w:id="9"/>
    </w:p>
    <w:p w:rsidR="007E1466" w:rsidRPr="0055225F" w:rsidRDefault="007E1466" w:rsidP="0055225F">
      <w:pPr>
        <w:pStyle w:val="Textoindependiente"/>
        <w:rPr>
          <w:i/>
          <w:color w:val="0000FF"/>
        </w:rPr>
      </w:pPr>
    </w:p>
    <w:p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E6" w:rsidRDefault="00D155E6">
      <w:pPr>
        <w:spacing w:line="240" w:lineRule="auto"/>
      </w:pPr>
      <w:r>
        <w:separator/>
      </w:r>
    </w:p>
  </w:endnote>
  <w:endnote w:type="continuationSeparator" w:id="0">
    <w:p w:rsidR="00D155E6" w:rsidRDefault="00D15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9B5D21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B5D21">
            <w:t>Grupo</w:t>
          </w:r>
          <w:proofErr w:type="spellEnd"/>
          <w:r w:rsidR="009B5D21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9B5D2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9B5D2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E6" w:rsidRDefault="00D155E6">
      <w:pPr>
        <w:spacing w:line="240" w:lineRule="auto"/>
      </w:pPr>
      <w:r>
        <w:separator/>
      </w:r>
    </w:p>
  </w:footnote>
  <w:footnote w:type="continuationSeparator" w:id="0">
    <w:p w:rsidR="00D155E6" w:rsidRDefault="00D15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5574B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5574B4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  <w:r>
            <w:t xml:space="preserve"> </w:t>
          </w:r>
        </w:p>
      </w:tc>
      <w:tc>
        <w:tcPr>
          <w:tcW w:w="3179" w:type="dxa"/>
        </w:tcPr>
        <w:p w:rsidR="007E1466" w:rsidRDefault="009B5D2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9B5D21" w:rsidP="00F52789">
          <w:proofErr w:type="spellStart"/>
          <w:r>
            <w:t>Ingresar</w:t>
          </w:r>
          <w:proofErr w:type="spellEnd"/>
          <w:r>
            <w:t xml:space="preserve"> </w:t>
          </w:r>
          <w:proofErr w:type="spellStart"/>
          <w:r>
            <w:t>información</w:t>
          </w:r>
          <w:proofErr w:type="spellEnd"/>
          <w:r>
            <w:t xml:space="preserve"> de usuario</w:t>
          </w:r>
        </w:p>
      </w:tc>
      <w:tc>
        <w:tcPr>
          <w:tcW w:w="3179" w:type="dxa"/>
        </w:tcPr>
        <w:p w:rsidR="007E1466" w:rsidRDefault="005574B4" w:rsidP="005574B4">
          <w:r>
            <w:t xml:space="preserve">  Date:  30</w:t>
          </w:r>
          <w:r w:rsidR="007E1466">
            <w:t>/</w:t>
          </w:r>
          <w:r>
            <w:t>04</w:t>
          </w:r>
          <w:r w:rsidR="007E1466">
            <w:t>/</w:t>
          </w:r>
          <w:r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9B5D21">
          <w:r>
            <w:t>US005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CB01F7"/>
    <w:multiLevelType w:val="hybridMultilevel"/>
    <w:tmpl w:val="046C0A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D3567C"/>
    <w:multiLevelType w:val="multilevel"/>
    <w:tmpl w:val="13F86D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B4"/>
    <w:rsid w:val="00044D0A"/>
    <w:rsid w:val="0026648F"/>
    <w:rsid w:val="002A7FB4"/>
    <w:rsid w:val="0055225F"/>
    <w:rsid w:val="005574B4"/>
    <w:rsid w:val="006D2093"/>
    <w:rsid w:val="00704C3A"/>
    <w:rsid w:val="007E1466"/>
    <w:rsid w:val="009B5D21"/>
    <w:rsid w:val="009C218B"/>
    <w:rsid w:val="00A100C7"/>
    <w:rsid w:val="00D136D1"/>
    <w:rsid w:val="00D155E6"/>
    <w:rsid w:val="00D86A9B"/>
    <w:rsid w:val="00DD252F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35A2B"/>
  <w14:defaultImageDpi w14:val="32767"/>
  <w15:chartTrackingRefBased/>
  <w15:docId w15:val="{1D8CD8D6-B117-49A3-AC47-5B1CAB47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8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3</cp:revision>
  <cp:lastPrinted>1900-01-01T03:00:00Z</cp:lastPrinted>
  <dcterms:created xsi:type="dcterms:W3CDTF">2019-05-07T19:43:00Z</dcterms:created>
  <dcterms:modified xsi:type="dcterms:W3CDTF">2019-05-13T14:23:00Z</dcterms:modified>
  <cp:category/>
</cp:coreProperties>
</file>